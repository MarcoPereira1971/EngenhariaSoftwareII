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2C607B" w:rsidRDefault="00D93B2C">
      <w:pPr>
        <w:pStyle w:val="Ttulo"/>
        <w:rPr>
          <w:lang w:val="pt-BR"/>
        </w:rPr>
      </w:pPr>
      <w:r w:rsidRPr="002C607B">
        <w:rPr>
          <w:lang w:val="pt-BR"/>
        </w:rPr>
        <w:t>Sistema de Pousada</w:t>
      </w:r>
    </w:p>
    <w:p w:rsidR="00685AA7" w:rsidRPr="002C607B" w:rsidRDefault="00D93B2C" w:rsidP="00DF1216">
      <w:pPr>
        <w:pStyle w:val="Ttulo"/>
        <w:rPr>
          <w:lang w:val="pt-BR"/>
        </w:rPr>
      </w:pPr>
      <w:r w:rsidRPr="002C607B">
        <w:rPr>
          <w:lang w:val="pt-BR"/>
        </w:rPr>
        <w:t>Visão</w:t>
      </w:r>
    </w:p>
    <w:p w:rsidR="00685AA7" w:rsidRPr="002C607B" w:rsidRDefault="00685AA7">
      <w:pPr>
        <w:rPr>
          <w:lang w:val="pt-BR"/>
        </w:rPr>
      </w:pPr>
    </w:p>
    <w:p w:rsidR="00685AA7" w:rsidRPr="002C607B" w:rsidRDefault="00D93B2C">
      <w:pPr>
        <w:pStyle w:val="Ttulo1"/>
        <w:rPr>
          <w:lang w:val="pt-BR"/>
        </w:rPr>
      </w:pPr>
      <w:bookmarkStart w:id="0" w:name="_Toc436203377"/>
      <w:bookmarkStart w:id="1" w:name="_Toc452813577"/>
      <w:r w:rsidRPr="002C607B">
        <w:rPr>
          <w:lang w:val="pt-BR"/>
        </w:rPr>
        <w:t>Introdução</w:t>
      </w:r>
    </w:p>
    <w:p w:rsidR="00DF1216" w:rsidRPr="002C607B" w:rsidRDefault="005B0E1C" w:rsidP="00DF1216">
      <w:pPr>
        <w:ind w:left="720" w:firstLine="720"/>
        <w:rPr>
          <w:lang w:val="pt-BR"/>
        </w:rPr>
      </w:pPr>
      <w:r w:rsidRPr="002C607B">
        <w:rPr>
          <w:lang w:val="pt-BR"/>
        </w:rPr>
        <w:t>O projeto cria uma solução para a pousada X que trabalha com pequenos apartamentos na praia de Tramandaí</w:t>
      </w:r>
      <w:r w:rsidR="00DF1216" w:rsidRPr="002C607B">
        <w:rPr>
          <w:lang w:val="pt-BR"/>
        </w:rPr>
        <w:t>.</w:t>
      </w:r>
    </w:p>
    <w:p w:rsidR="00DF1216" w:rsidRPr="002C607B" w:rsidRDefault="005B0E1C" w:rsidP="00DF1216">
      <w:pPr>
        <w:ind w:left="720" w:firstLine="720"/>
        <w:rPr>
          <w:lang w:val="pt-BR"/>
        </w:rPr>
      </w:pPr>
      <w:r w:rsidRPr="002C607B">
        <w:rPr>
          <w:lang w:val="pt-BR"/>
        </w:rPr>
        <w:t xml:space="preserve"> </w:t>
      </w:r>
      <w:r w:rsidR="00DF1216" w:rsidRPr="002C607B">
        <w:rPr>
          <w:lang w:val="pt-BR"/>
        </w:rPr>
        <w:t>A administradora faz</w:t>
      </w:r>
      <w:r w:rsidRPr="002C607B">
        <w:rPr>
          <w:lang w:val="pt-BR"/>
        </w:rPr>
        <w:t xml:space="preserve"> reservas </w:t>
      </w:r>
      <w:r w:rsidR="00DF1216" w:rsidRPr="002C607B">
        <w:rPr>
          <w:lang w:val="pt-BR"/>
        </w:rPr>
        <w:t xml:space="preserve">e locação desses apartamentos sem a utilização de sistemas automatizados, o registro é feito através da escrita de dados em livros de registros. </w:t>
      </w:r>
    </w:p>
    <w:p w:rsidR="005B0E1C" w:rsidRPr="002C607B" w:rsidRDefault="00DF1216" w:rsidP="00D826E7">
      <w:pPr>
        <w:ind w:left="720" w:firstLine="720"/>
        <w:rPr>
          <w:color w:val="0070C0"/>
          <w:lang w:val="pt-BR"/>
        </w:rPr>
      </w:pPr>
      <w:r w:rsidRPr="002C607B">
        <w:rPr>
          <w:lang w:val="pt-BR"/>
        </w:rPr>
        <w:t xml:space="preserve">Este documento tem por finalidade ter a visão da dificuldade </w:t>
      </w:r>
      <w:r w:rsidR="002C607B" w:rsidRPr="002C607B">
        <w:rPr>
          <w:lang w:val="pt-BR"/>
        </w:rPr>
        <w:t xml:space="preserve">em fazer o gerenciamento de reservas de quartos na pousada, trazendo através de coleta de dados e análise estruturada uma solução para </w:t>
      </w:r>
      <w:r w:rsidR="002C607B">
        <w:rPr>
          <w:lang w:val="pt-BR"/>
        </w:rPr>
        <w:t>at</w:t>
      </w:r>
      <w:r w:rsidR="002C607B" w:rsidRPr="002C607B">
        <w:rPr>
          <w:lang w:val="pt-BR"/>
        </w:rPr>
        <w:t>ender essa necessidade</w:t>
      </w:r>
      <w:r w:rsidRPr="002C607B">
        <w:rPr>
          <w:lang w:val="pt-BR"/>
        </w:rPr>
        <w:t>.</w:t>
      </w:r>
      <w:r w:rsidR="005B0E1C" w:rsidRPr="002C607B">
        <w:rPr>
          <w:color w:val="0070C0"/>
          <w:lang w:val="pt-BR"/>
        </w:rPr>
        <w:t xml:space="preserve"> </w:t>
      </w:r>
    </w:p>
    <w:bookmarkEnd w:id="0"/>
    <w:bookmarkEnd w:id="1"/>
    <w:p w:rsidR="00685AA7" w:rsidRPr="002C607B" w:rsidRDefault="00685AA7">
      <w:pPr>
        <w:rPr>
          <w:lang w:val="pt-BR"/>
        </w:rPr>
      </w:pPr>
    </w:p>
    <w:p w:rsidR="00685AA7" w:rsidRPr="002C607B" w:rsidRDefault="002C607B">
      <w:pPr>
        <w:pStyle w:val="Ttulo2"/>
        <w:rPr>
          <w:lang w:val="pt-BR"/>
        </w:rPr>
      </w:pPr>
      <w:r>
        <w:rPr>
          <w:lang w:val="pt-BR"/>
        </w:rPr>
        <w:t>Enunciado do Problema</w:t>
      </w:r>
    </w:p>
    <w:p w:rsidR="00685AA7" w:rsidRPr="002C607B" w:rsidRDefault="00685AA7" w:rsidP="00340FC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2C607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2C60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problema de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C607B" w:rsidRDefault="00792E10" w:rsidP="00340FC9">
            <w:pPr>
              <w:pStyle w:val="InfoBlue"/>
            </w:pPr>
            <w:r>
              <w:t>Não conseguir i</w:t>
            </w:r>
            <w:r w:rsidR="002C607B">
              <w:t xml:space="preserve">dentificar </w:t>
            </w:r>
            <w:r>
              <w:t xml:space="preserve">a </w:t>
            </w:r>
            <w:r w:rsidR="002C607B">
              <w:t>disponibilidade de quartos para realizar as reservas</w:t>
            </w:r>
            <w:r>
              <w:t xml:space="preserve"> diante dos registros</w:t>
            </w:r>
          </w:p>
        </w:tc>
      </w:tr>
      <w:tr w:rsidR="00685AA7" w:rsidRPr="002C607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2C60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C607B" w:rsidRDefault="002C607B" w:rsidP="00340FC9">
            <w:pPr>
              <w:pStyle w:val="InfoBlue"/>
            </w:pPr>
            <w:r>
              <w:t>O administrador</w:t>
            </w:r>
          </w:p>
        </w:tc>
      </w:tr>
      <w:tr w:rsidR="00685AA7" w:rsidRPr="002C607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2C60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C607B" w:rsidRDefault="002C607B" w:rsidP="00340FC9">
            <w:pPr>
              <w:pStyle w:val="InfoBlue"/>
            </w:pPr>
            <w:r>
              <w:t>Deixar de reservar quartos quando há disponibilidade</w:t>
            </w:r>
          </w:p>
        </w:tc>
      </w:tr>
      <w:tr w:rsidR="00685AA7" w:rsidRPr="002C607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2C607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C607B" w:rsidRDefault="002C607B" w:rsidP="00340FC9">
            <w:pPr>
              <w:pStyle w:val="InfoBlue"/>
            </w:pPr>
            <w:r>
              <w:t>A automatização do registro das reservas</w:t>
            </w:r>
            <w:r w:rsidR="00340FC9">
              <w:t xml:space="preserve"> através de um sistema.</w:t>
            </w:r>
          </w:p>
        </w:tc>
      </w:tr>
    </w:tbl>
    <w:p w:rsidR="00685AA7" w:rsidRPr="002C607B" w:rsidRDefault="002C607B" w:rsidP="002C607B">
      <w:pPr>
        <w:pStyle w:val="Ttulo2"/>
        <w:rPr>
          <w:lang w:val="pt-BR"/>
        </w:rPr>
      </w:pPr>
      <w:r w:rsidRPr="002C607B">
        <w:rPr>
          <w:lang w:val="pt-BR"/>
        </w:rPr>
        <w:t>Declaração de Posição do Produto</w:t>
      </w:r>
    </w:p>
    <w:p w:rsidR="00685AA7" w:rsidRPr="002C607B" w:rsidRDefault="00685AA7" w:rsidP="00340FC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2C607B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2C607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C607B" w:rsidRDefault="002C607B" w:rsidP="00340FC9">
            <w:pPr>
              <w:pStyle w:val="InfoBlue"/>
            </w:pPr>
            <w:r>
              <w:t>Administrador de pousadas</w:t>
            </w:r>
          </w:p>
        </w:tc>
      </w:tr>
      <w:tr w:rsidR="00685AA7" w:rsidRPr="002C607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792E10" w:rsidP="00792E10">
            <w:pPr>
              <w:pStyle w:val="Corpodetexto"/>
              <w:keepNext/>
              <w:tabs>
                <w:tab w:val="center" w:pos="1323"/>
              </w:tabs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  <w:r>
              <w:rPr>
                <w:lang w:val="pt-BR"/>
              </w:rPr>
              <w:tab/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C607B" w:rsidRDefault="00792E10" w:rsidP="00340FC9">
            <w:pPr>
              <w:pStyle w:val="InfoBlue"/>
            </w:pPr>
            <w:r>
              <w:t xml:space="preserve">Precisa </w:t>
            </w:r>
            <w:bookmarkStart w:id="2" w:name="_GoBack"/>
            <w:bookmarkEnd w:id="2"/>
            <w:r>
              <w:t>identificar a</w:t>
            </w:r>
            <w:r w:rsidR="00512655">
              <w:t xml:space="preserve"> disponibilidade de quartos </w:t>
            </w:r>
            <w:r>
              <w:t>diante da complexidade dos registros de reservas e locações.</w:t>
            </w:r>
          </w:p>
        </w:tc>
      </w:tr>
      <w:tr w:rsidR="00685AA7" w:rsidRPr="002C607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512655" w:rsidP="00340FC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="00340FC9">
              <w:rPr>
                <w:lang w:val="pt-BR"/>
              </w:rPr>
              <w:t xml:space="preserve"> (Sistema de Pousada)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C607B" w:rsidRDefault="00512655" w:rsidP="00340FC9">
            <w:pPr>
              <w:pStyle w:val="InfoBlue"/>
            </w:pPr>
            <w:r>
              <w:t xml:space="preserve">É um gerenciador </w:t>
            </w:r>
            <w:r w:rsidR="00340FC9">
              <w:t>de reservas de quartos</w:t>
            </w:r>
          </w:p>
        </w:tc>
      </w:tr>
      <w:tr w:rsidR="00685AA7" w:rsidRPr="002C607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51265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C607B" w:rsidRDefault="00512655" w:rsidP="00340FC9">
            <w:pPr>
              <w:pStyle w:val="InfoBlue"/>
            </w:pPr>
            <w:r>
              <w:t>Faz o gerenciamento de reservas de quartos em uma pousada</w:t>
            </w:r>
          </w:p>
        </w:tc>
      </w:tr>
      <w:tr w:rsidR="00685AA7" w:rsidRPr="002C607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340FC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C607B" w:rsidRDefault="00340FC9" w:rsidP="00340FC9">
            <w:pPr>
              <w:pStyle w:val="InfoBlue"/>
            </w:pPr>
            <w:r>
              <w:t>Do registro manual de aluguéis</w:t>
            </w:r>
          </w:p>
        </w:tc>
      </w:tr>
      <w:tr w:rsidR="00685AA7" w:rsidRPr="002C607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2C607B" w:rsidRDefault="00340FC9" w:rsidP="00340FC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O n</w:t>
            </w:r>
            <w:r w:rsidR="00512655">
              <w:rPr>
                <w:lang w:val="pt-BR"/>
              </w:rPr>
              <w:t>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C607B" w:rsidRDefault="00340FC9" w:rsidP="00340FC9">
            <w:pPr>
              <w:pStyle w:val="InfoBlue"/>
            </w:pPr>
            <w:r>
              <w:t>Automatiza esses processos e mostra, através de registros, os quartos disponíveis.</w:t>
            </w:r>
          </w:p>
        </w:tc>
      </w:tr>
    </w:tbl>
    <w:p w:rsidR="002B4085" w:rsidRPr="002C607B" w:rsidRDefault="002B4085" w:rsidP="00D826E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2B4085" w:rsidRPr="002C607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D29" w:rsidRDefault="00DC7D29">
      <w:pPr>
        <w:spacing w:line="240" w:lineRule="auto"/>
      </w:pPr>
      <w:r>
        <w:separator/>
      </w:r>
    </w:p>
  </w:endnote>
  <w:endnote w:type="continuationSeparator" w:id="0">
    <w:p w:rsidR="00DC7D29" w:rsidRDefault="00DC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DC7D29">
            <w:fldChar w:fldCharType="begin"/>
          </w:r>
          <w:r w:rsidR="00DC7D29">
            <w:instrText xml:space="preserve"> DOCPROPERTY "Company"  \* MERGEFORMAT </w:instrText>
          </w:r>
          <w:r w:rsidR="00DC7D29">
            <w:fldChar w:fldCharType="separate"/>
          </w:r>
          <w:r w:rsidR="00D93B2C">
            <w:t>&lt;Company Name&gt;</w:t>
          </w:r>
          <w:r w:rsidR="00DC7D2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64BD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64BD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D29" w:rsidRDefault="00DC7D29">
      <w:pPr>
        <w:spacing w:line="240" w:lineRule="auto"/>
      </w:pPr>
      <w:r>
        <w:separator/>
      </w:r>
    </w:p>
  </w:footnote>
  <w:footnote w:type="continuationSeparator" w:id="0">
    <w:p w:rsidR="00DC7D29" w:rsidRDefault="00DC7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9A7FD3" w:rsidRDefault="00DF1216" w:rsidP="00DF1216">
          <w:pPr>
            <w:rPr>
              <w:lang w:val="pt-BR"/>
            </w:rPr>
          </w:pPr>
          <w:r w:rsidRPr="009A7FD3">
            <w:rPr>
              <w:b/>
              <w:lang w:val="pt-BR"/>
            </w:rPr>
            <w:t>Sistema de Pousada</w:t>
          </w:r>
        </w:p>
      </w:tc>
      <w:tc>
        <w:tcPr>
          <w:tcW w:w="3179" w:type="dxa"/>
        </w:tcPr>
        <w:p w:rsidR="00685AA7" w:rsidRPr="009A7FD3" w:rsidRDefault="00685AA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9A7FD3">
            <w:rPr>
              <w:lang w:val="pt-BR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Pr="009A7FD3" w:rsidRDefault="00DF1216">
          <w:pPr>
            <w:rPr>
              <w:lang w:val="pt-BR"/>
            </w:rPr>
          </w:pPr>
          <w:r w:rsidRPr="009A7FD3">
            <w:rPr>
              <w:lang w:val="pt-BR"/>
            </w:rPr>
            <w:t>Visão</w:t>
          </w:r>
        </w:p>
      </w:tc>
      <w:tc>
        <w:tcPr>
          <w:tcW w:w="3179" w:type="dxa"/>
        </w:tcPr>
        <w:p w:rsidR="00685AA7" w:rsidRPr="009A7FD3" w:rsidRDefault="00DF1216" w:rsidP="009A7FD3">
          <w:pPr>
            <w:rPr>
              <w:lang w:val="pt-BR"/>
            </w:rPr>
          </w:pPr>
          <w:r w:rsidRPr="009A7FD3">
            <w:rPr>
              <w:lang w:val="pt-BR"/>
            </w:rPr>
            <w:t>23</w:t>
          </w:r>
          <w:r w:rsidR="00685AA7" w:rsidRPr="009A7FD3">
            <w:rPr>
              <w:lang w:val="pt-BR"/>
            </w:rPr>
            <w:t>/</w:t>
          </w:r>
          <w:r w:rsidR="009A7FD3" w:rsidRPr="009A7FD3">
            <w:rPr>
              <w:lang w:val="pt-BR"/>
            </w:rPr>
            <w:t>A</w:t>
          </w:r>
          <w:r w:rsidRPr="009A7FD3">
            <w:rPr>
              <w:lang w:val="pt-BR"/>
            </w:rPr>
            <w:t>gosto</w:t>
          </w:r>
          <w:r w:rsidR="00685AA7" w:rsidRPr="009A7FD3">
            <w:rPr>
              <w:lang w:val="pt-BR"/>
            </w:rPr>
            <w:t>/</w:t>
          </w:r>
          <w:r w:rsidRPr="009A7FD3">
            <w:rPr>
              <w:lang w:val="pt-BR"/>
            </w:rPr>
            <w:t>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2C"/>
    <w:rsid w:val="0019590E"/>
    <w:rsid w:val="002B4085"/>
    <w:rsid w:val="002C607B"/>
    <w:rsid w:val="00335E1D"/>
    <w:rsid w:val="00340FC9"/>
    <w:rsid w:val="00375A4A"/>
    <w:rsid w:val="00512655"/>
    <w:rsid w:val="0052614A"/>
    <w:rsid w:val="005B0E1C"/>
    <w:rsid w:val="00685AA7"/>
    <w:rsid w:val="00792E10"/>
    <w:rsid w:val="00816C1B"/>
    <w:rsid w:val="009A7FD3"/>
    <w:rsid w:val="00A64BDE"/>
    <w:rsid w:val="00AD4B96"/>
    <w:rsid w:val="00AE4979"/>
    <w:rsid w:val="00BF5DC2"/>
    <w:rsid w:val="00D826E7"/>
    <w:rsid w:val="00D93B2C"/>
    <w:rsid w:val="00DC7D29"/>
    <w:rsid w:val="00D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40FC9"/>
    <w:pPr>
      <w:widowControl/>
      <w:tabs>
        <w:tab w:val="left" w:pos="540"/>
        <w:tab w:val="left" w:pos="1260"/>
      </w:tabs>
      <w:spacing w:after="120"/>
    </w:pPr>
    <w:rPr>
      <w:rFonts w:ascii="Arial" w:hAnsi="Arial" w:cs="Arial"/>
      <w:i/>
      <w:color w:val="0070C0"/>
      <w:shd w:val="clear" w:color="auto" w:fill="FFFF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40FC9"/>
    <w:pPr>
      <w:widowControl/>
      <w:tabs>
        <w:tab w:val="left" w:pos="540"/>
        <w:tab w:val="left" w:pos="1260"/>
      </w:tabs>
      <w:spacing w:after="120"/>
    </w:pPr>
    <w:rPr>
      <w:rFonts w:ascii="Arial" w:hAnsi="Arial" w:cs="Arial"/>
      <w:i/>
      <w:color w:val="0070C0"/>
      <w:shd w:val="clear" w:color="auto" w:fill="FFFF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120051\Desktop\U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141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4</cp:revision>
  <cp:lastPrinted>2001-03-15T17:26:00Z</cp:lastPrinted>
  <dcterms:created xsi:type="dcterms:W3CDTF">2013-08-23T11:44:00Z</dcterms:created>
  <dcterms:modified xsi:type="dcterms:W3CDTF">2013-09-06T11:29:00Z</dcterms:modified>
</cp:coreProperties>
</file>